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3AF4F" w14:textId="12F619E6" w:rsidR="00D53379" w:rsidRDefault="00D53379" w:rsidP="00D53379">
      <w:pPr>
        <w:pStyle w:val="berschrift1"/>
      </w:pPr>
      <w:r>
        <w:t>ANLEITUNG</w:t>
      </w:r>
    </w:p>
    <w:p w14:paraId="2C4945C1" w14:textId="77B46A01" w:rsidR="00776B6D" w:rsidRDefault="00BD1E68" w:rsidP="00D53379">
      <w:pPr>
        <w:pStyle w:val="berschrift2"/>
      </w:pPr>
      <w:r>
        <w:t>M</w:t>
      </w:r>
      <w:r w:rsidRPr="00BD1E68">
        <w:t>aterialliste</w:t>
      </w:r>
    </w:p>
    <w:p w14:paraId="29ABAC9A" w14:textId="7AA57CA4" w:rsidR="00BD1E68" w:rsidRDefault="00BD1E68" w:rsidP="00BD1E68">
      <w:pPr>
        <w:pStyle w:val="Text"/>
      </w:pPr>
    </w:p>
    <w:p w14:paraId="409682DD" w14:textId="2516DCD8" w:rsidR="008F2865" w:rsidRDefault="00BD1E68" w:rsidP="008F2865">
      <w:pPr>
        <w:pStyle w:val="Text"/>
        <w:numPr>
          <w:ilvl w:val="0"/>
          <w:numId w:val="11"/>
        </w:numPr>
        <w:rPr>
          <w:lang w:val="en-US"/>
        </w:rPr>
      </w:pPr>
      <w:r w:rsidRPr="008F4C19">
        <w:rPr>
          <w:lang w:val="en-US"/>
        </w:rPr>
        <w:t>Raspberry Pi</w:t>
      </w:r>
      <w:r w:rsidR="008F4C19" w:rsidRPr="008F4C19">
        <w:rPr>
          <w:lang w:val="en-US"/>
        </w:rPr>
        <w:t xml:space="preserve"> 3 Model B (or </w:t>
      </w:r>
      <w:r w:rsidR="008F4C19">
        <w:rPr>
          <w:lang w:val="en-US"/>
        </w:rPr>
        <w:t>higher)</w:t>
      </w:r>
      <w:r w:rsidR="006E07BF">
        <w:rPr>
          <w:lang w:val="en-US"/>
        </w:rPr>
        <w:tab/>
      </w:r>
      <w:r w:rsidR="006E07BF">
        <w:rPr>
          <w:lang w:val="en-US"/>
        </w:rPr>
        <w:tab/>
      </w:r>
      <w:r w:rsidR="00D53379">
        <w:rPr>
          <w:lang w:val="en-US"/>
        </w:rPr>
        <w:tab/>
      </w:r>
      <w:proofErr w:type="spellStart"/>
      <w:r w:rsidR="00BD08D4">
        <w:rPr>
          <w:lang w:val="en-US"/>
        </w:rPr>
        <w:t>ungefähr</w:t>
      </w:r>
      <w:proofErr w:type="spellEnd"/>
      <w:r w:rsidR="00BD08D4">
        <w:rPr>
          <w:lang w:val="en-US"/>
        </w:rPr>
        <w:t xml:space="preserve"> </w:t>
      </w:r>
      <w:r w:rsidR="006E07BF">
        <w:rPr>
          <w:lang w:val="en-US"/>
        </w:rPr>
        <w:t>35</w:t>
      </w:r>
      <w:r w:rsidR="009F6E77">
        <w:rPr>
          <w:lang w:val="en-US"/>
        </w:rPr>
        <w:t>.-</w:t>
      </w:r>
    </w:p>
    <w:p w14:paraId="09054C6B" w14:textId="503761EC" w:rsidR="000107D9" w:rsidRPr="008F2865" w:rsidRDefault="008F2865" w:rsidP="008F2865">
      <w:pPr>
        <w:pStyle w:val="Text"/>
        <w:numPr>
          <w:ilvl w:val="0"/>
          <w:numId w:val="11"/>
        </w:numPr>
      </w:pPr>
      <w:proofErr w:type="spellStart"/>
      <w:r w:rsidRPr="008F2865">
        <w:rPr>
          <w:bdr w:val="none" w:sz="0" w:space="0" w:color="auto" w:frame="1"/>
        </w:rPr>
        <w:t>Logilink</w:t>
      </w:r>
      <w:proofErr w:type="spellEnd"/>
      <w:r w:rsidRPr="008F2865">
        <w:rPr>
          <w:bdr w:val="none" w:sz="0" w:space="0" w:color="auto" w:frame="1"/>
        </w:rPr>
        <w:t xml:space="preserve"> Audio und Video </w:t>
      </w:r>
      <w:proofErr w:type="spellStart"/>
      <w:r w:rsidRPr="008F2865">
        <w:rPr>
          <w:bdr w:val="none" w:sz="0" w:space="0" w:color="auto" w:frame="1"/>
        </w:rPr>
        <w:t>Grabber</w:t>
      </w:r>
      <w:proofErr w:type="spellEnd"/>
      <w:r w:rsidRPr="008F2865">
        <w:rPr>
          <w:bdr w:val="none" w:sz="0" w:space="0" w:color="auto" w:frame="1"/>
        </w:rPr>
        <w:t xml:space="preserve"> USB</w:t>
      </w:r>
      <w:r w:rsidR="00D53379">
        <w:rPr>
          <w:bdr w:val="none" w:sz="0" w:space="0" w:color="auto" w:frame="1"/>
        </w:rPr>
        <w:t xml:space="preserve"> </w:t>
      </w:r>
      <w:r w:rsidR="00D53379">
        <w:rPr>
          <w:bdr w:val="none" w:sz="0" w:space="0" w:color="auto" w:frame="1"/>
        </w:rPr>
        <w:tab/>
        <w:t>Typ A</w:t>
      </w:r>
      <w:r w:rsidR="00D53379">
        <w:tab/>
      </w:r>
      <w:r w:rsidR="00BD08D4">
        <w:t xml:space="preserve">ungefähr </w:t>
      </w:r>
      <w:r w:rsidR="00BC699B">
        <w:t>25.-</w:t>
      </w:r>
    </w:p>
    <w:p w14:paraId="27B22E10" w14:textId="5101813A" w:rsidR="003E5E99" w:rsidRPr="000107D9" w:rsidRDefault="000107D9" w:rsidP="000107D9">
      <w:pPr>
        <w:pStyle w:val="Text"/>
        <w:numPr>
          <w:ilvl w:val="0"/>
          <w:numId w:val="11"/>
        </w:numPr>
      </w:pPr>
      <w:r w:rsidRPr="000107D9">
        <w:rPr>
          <w:sz w:val="20"/>
          <w:szCs w:val="20"/>
        </w:rPr>
        <w:t xml:space="preserve">VOGEL'S SAVA 1021 </w:t>
      </w:r>
      <w:proofErr w:type="gramStart"/>
      <w:r w:rsidRPr="000107D9">
        <w:rPr>
          <w:sz w:val="20"/>
          <w:szCs w:val="20"/>
        </w:rPr>
        <w:t>Smart</w:t>
      </w:r>
      <w:proofErr w:type="gramEnd"/>
      <w:r w:rsidRPr="000107D9">
        <w:rPr>
          <w:sz w:val="20"/>
          <w:szCs w:val="20"/>
        </w:rPr>
        <w:t xml:space="preserve"> AV </w:t>
      </w:r>
      <w:proofErr w:type="spellStart"/>
      <w:r w:rsidRPr="000107D9">
        <w:rPr>
          <w:sz w:val="20"/>
          <w:szCs w:val="20"/>
        </w:rPr>
        <w:t>to</w:t>
      </w:r>
      <w:proofErr w:type="spellEnd"/>
      <w:r w:rsidRPr="000107D9">
        <w:rPr>
          <w:sz w:val="20"/>
          <w:szCs w:val="20"/>
        </w:rPr>
        <w:t xml:space="preserve"> HDMI Audio-Konverter</w:t>
      </w:r>
      <w:r w:rsidR="00BC699B" w:rsidRPr="000107D9">
        <w:rPr>
          <w:sz w:val="20"/>
          <w:szCs w:val="20"/>
        </w:rPr>
        <w:tab/>
      </w:r>
      <w:r w:rsidR="00D53379">
        <w:rPr>
          <w:sz w:val="20"/>
          <w:szCs w:val="20"/>
        </w:rPr>
        <w:tab/>
      </w:r>
      <w:r w:rsidR="00BC699B">
        <w:t>ungefähr</w:t>
      </w:r>
      <w:r w:rsidR="00BD5A1D">
        <w:t xml:space="preserve"> 80.-</w:t>
      </w:r>
    </w:p>
    <w:p w14:paraId="0D3BBA0A" w14:textId="41C77F23" w:rsidR="006A378B" w:rsidRDefault="003E5E99" w:rsidP="003E5E99">
      <w:pPr>
        <w:pStyle w:val="Text"/>
        <w:numPr>
          <w:ilvl w:val="0"/>
          <w:numId w:val="11"/>
        </w:numPr>
      </w:pPr>
      <w:r>
        <w:t>DELOCK 2-Port HDMI Videosplitter</w:t>
      </w:r>
      <w:r w:rsidR="00622FD9">
        <w:tab/>
      </w:r>
      <w:r w:rsidR="00622FD9">
        <w:tab/>
      </w:r>
      <w:r w:rsidR="00D53379">
        <w:tab/>
      </w:r>
      <w:r w:rsidR="00622FD9">
        <w:t>ungefähr 57.-</w:t>
      </w:r>
    </w:p>
    <w:p w14:paraId="1D0B1B5D" w14:textId="530231C3" w:rsidR="00B664B9" w:rsidRDefault="00DF3BB2" w:rsidP="00B664B9">
      <w:pPr>
        <w:pStyle w:val="Text"/>
        <w:numPr>
          <w:ilvl w:val="0"/>
          <w:numId w:val="11"/>
        </w:numPr>
      </w:pPr>
      <w:r w:rsidRPr="00D53379">
        <w:t xml:space="preserve">RGB LED </w:t>
      </w:r>
      <w:proofErr w:type="spellStart"/>
      <w:r w:rsidRPr="00D53379">
        <w:t>Stripe</w:t>
      </w:r>
      <w:proofErr w:type="spellEnd"/>
      <w:r w:rsidR="00D53379">
        <w:t xml:space="preserve"> (EINZELN ANSTEUERBARE)</w:t>
      </w:r>
    </w:p>
    <w:p w14:paraId="163BE11B" w14:textId="1237856E" w:rsidR="00D53379" w:rsidRDefault="00D53379" w:rsidP="00D53379">
      <w:pPr>
        <w:pStyle w:val="Text"/>
        <w:ind w:left="720"/>
      </w:pPr>
    </w:p>
    <w:p w14:paraId="2E526AC4" w14:textId="134A5B34" w:rsidR="0048744D" w:rsidRDefault="002B70DF" w:rsidP="002B70DF">
      <w:pPr>
        <w:pStyle w:val="berschrift2"/>
      </w:pPr>
      <w:r>
        <w:t>Wie muss ich vorgehen?</w:t>
      </w:r>
    </w:p>
    <w:p w14:paraId="40FB9922" w14:textId="70A0C22F" w:rsidR="002B70DF" w:rsidRDefault="002B70DF" w:rsidP="002B70DF">
      <w:pPr>
        <w:pStyle w:val="Text"/>
      </w:pPr>
      <w:r>
        <w:t xml:space="preserve">Als erstes muss der Raspberry aufgesetzt werden. </w:t>
      </w:r>
    </w:p>
    <w:p w14:paraId="62467E88" w14:textId="36CA65F7" w:rsidR="002B70DF" w:rsidRDefault="002B70DF" w:rsidP="002B70DF">
      <w:r>
        <w:t xml:space="preserve">Es ist egal welches Betriebssystem man verwendet. </w:t>
      </w:r>
      <w:r w:rsidR="007B4711">
        <w:t>Ich habe Raspbian verwendet.</w:t>
      </w:r>
    </w:p>
    <w:p w14:paraId="631F1E96" w14:textId="35274F32" w:rsidR="00D53379" w:rsidRDefault="007B4711" w:rsidP="00D53379">
      <w:pPr>
        <w:pStyle w:val="Text"/>
      </w:pPr>
      <w:r>
        <w:t xml:space="preserve">Schliesse die beiden Jumperkabel an den Pins 3 und 6 an. </w:t>
      </w:r>
    </w:p>
    <w:p w14:paraId="4015FA38" w14:textId="4898AAF2" w:rsidR="003816E4" w:rsidRDefault="003816E4" w:rsidP="003816E4">
      <w:r>
        <w:t xml:space="preserve">Das rote und weisse </w:t>
      </w:r>
      <w:proofErr w:type="gramStart"/>
      <w:r>
        <w:t>Kabel</w:t>
      </w:r>
      <w:proofErr w:type="gramEnd"/>
      <w:r>
        <w:t xml:space="preserve"> welche keine Pins daran haben, werden am Strom angeschlossen. </w:t>
      </w:r>
    </w:p>
    <w:p w14:paraId="02CAE63E" w14:textId="337B3186" w:rsidR="00F95A9C" w:rsidRDefault="00F95A9C" w:rsidP="00F95A9C">
      <w:pPr>
        <w:pStyle w:val="Text"/>
      </w:pPr>
      <w:r>
        <w:t>Jetzt suchst du im Internet einen LED-Test um herauszufinden ob die LEDs richtig angeschlossen sind</w:t>
      </w:r>
      <w:r w:rsidR="003641DC">
        <w:t>.</w:t>
      </w:r>
    </w:p>
    <w:p w14:paraId="57324F51" w14:textId="665C0819" w:rsidR="004B0858" w:rsidRDefault="003641DC" w:rsidP="004B0858">
      <w:r>
        <w:t>Wenn das nicht funktioniert überprüfe erstmal ob du die richtigen LEDs hast. Eventuell könntest du auch den falschen Raspberry verwenden. Du brauchst ein RASPBERRY PI 3.</w:t>
      </w:r>
    </w:p>
    <w:p w14:paraId="4C27DC7C" w14:textId="77777777" w:rsidR="004B0858" w:rsidRDefault="004B0858" w:rsidP="004B0858">
      <w:pPr>
        <w:pStyle w:val="KeinLeerraum"/>
      </w:pPr>
      <w:r w:rsidRPr="004B0858">
        <w:drawing>
          <wp:anchor distT="0" distB="0" distL="114300" distR="114300" simplePos="0" relativeHeight="251658240" behindDoc="0" locked="0" layoutInCell="1" allowOverlap="1" wp14:anchorId="1E98FDDB" wp14:editId="3BAFDAB0">
            <wp:simplePos x="0" y="0"/>
            <wp:positionH relativeFrom="margin">
              <wp:align>left</wp:align>
            </wp:positionH>
            <wp:positionV relativeFrom="paragraph">
              <wp:posOffset>220699</wp:posOffset>
            </wp:positionV>
            <wp:extent cx="5475605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492" y="21441"/>
                <wp:lineTo x="21492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1DC">
        <w:t xml:space="preserve">Jetzt baust du den mühsameren Teil. Hierfür </w:t>
      </w:r>
      <w:r w:rsidR="00D75185">
        <w:t xml:space="preserve">schau dir die Skizze an. </w:t>
      </w:r>
      <w:r w:rsidRPr="004B0858">
        <w:t xml:space="preserve">Das Signal kommt vom </w:t>
      </w:r>
    </w:p>
    <w:p w14:paraId="7CEA8508" w14:textId="77777777" w:rsidR="004B0858" w:rsidRDefault="004B0858" w:rsidP="004B0858">
      <w:pPr>
        <w:pStyle w:val="KeinLeerraum"/>
      </w:pPr>
    </w:p>
    <w:p w14:paraId="7ABADEF9" w14:textId="77777777" w:rsidR="004B0858" w:rsidRDefault="004B0858" w:rsidP="004B0858">
      <w:pPr>
        <w:pStyle w:val="KeinLeerraum"/>
      </w:pPr>
    </w:p>
    <w:p w14:paraId="66AF7CCD" w14:textId="77777777" w:rsidR="004B0858" w:rsidRDefault="004B0858" w:rsidP="004B0858">
      <w:pPr>
        <w:pStyle w:val="KeinLeerraum"/>
      </w:pPr>
    </w:p>
    <w:p w14:paraId="5EA9C1E3" w14:textId="6E08E7BF" w:rsidR="004B0858" w:rsidRDefault="004B0858" w:rsidP="004B0858">
      <w:r w:rsidRPr="004B0858">
        <w:lastRenderedPageBreak/>
        <w:t xml:space="preserve">Entertainment-System, zum Beispiel dein Blu-ray-Player, in den Splitter. Dieser leitet das Video-Signal sowohl an den Fernseher – «Out 1» – als auch an den </w:t>
      </w:r>
      <w:proofErr w:type="spellStart"/>
      <w:r w:rsidRPr="004B0858">
        <w:t>RasPi</w:t>
      </w:r>
      <w:proofErr w:type="spellEnd"/>
      <w:r w:rsidRPr="004B0858">
        <w:t xml:space="preserve"> – «Out 2». Problem: Der </w:t>
      </w:r>
      <w:proofErr w:type="spellStart"/>
      <w:r w:rsidRPr="004B0858">
        <w:t>RasPi</w:t>
      </w:r>
      <w:proofErr w:type="spellEnd"/>
      <w:r w:rsidRPr="004B0858">
        <w:t xml:space="preserve"> hat keinen HDMI-Eingang. Der einzige HDMI-Port, der sich im Mini-Computer befindet, ist ein HDMI-Ausgang. Er kann also Signale via HDMI-Kabel </w:t>
      </w:r>
    </w:p>
    <w:p w14:paraId="72D666C8" w14:textId="271D4CCD" w:rsidR="004B0858" w:rsidRDefault="004B0858" w:rsidP="004B0858">
      <w:r w:rsidRPr="004B0858">
        <w:t>rausschicken, aber selber nicht empfangen: Das HDMI-Videosignal muss umgewandelt werden. Dafür nehmen wir den «HDMI auf RCA»-Converter. Damit wird das HDMI-Signal in ein AV-Signal umgewandelt – AV steht übrigens für Audio und Video. Den Schalter auf den HDMI-zu-AV-Konverter stellen wir auf «PAL». Dann hängen wir noch den «Audio und Video»-</w:t>
      </w:r>
      <w:proofErr w:type="spellStart"/>
      <w:r w:rsidRPr="004B0858">
        <w:t>Grabber</w:t>
      </w:r>
      <w:proofErr w:type="spellEnd"/>
      <w:r w:rsidRPr="004B0858">
        <w:t xml:space="preserve"> dran. So wird das AV-Signal in ein USB-Signal umgewandelt. Zuletzt stecken wir den USB-Stecker in den USB-Port des Raspberry Pis. Voilà: Das externe System ist am </w:t>
      </w:r>
      <w:proofErr w:type="spellStart"/>
      <w:r w:rsidRPr="004B0858">
        <w:t>RasPi</w:t>
      </w:r>
      <w:proofErr w:type="spellEnd"/>
      <w:r w:rsidRPr="004B0858">
        <w:t xml:space="preserve"> angeschlossen.</w:t>
      </w:r>
      <w:r w:rsidR="00C52FA9">
        <w:t xml:space="preserve"> </w:t>
      </w:r>
    </w:p>
    <w:p w14:paraId="2A182639" w14:textId="260575BD" w:rsidR="00C52FA9" w:rsidRDefault="005426DA" w:rsidP="00C52FA9">
      <w:pPr>
        <w:pStyle w:val="Text"/>
      </w:pPr>
      <w:r>
        <w:t xml:space="preserve">Wenn das alles geklappt hat hast du es ohne grössere Probleme </w:t>
      </w:r>
      <w:proofErr w:type="spellStart"/>
      <w:r>
        <w:t>geschaft</w:t>
      </w:r>
      <w:proofErr w:type="spellEnd"/>
      <w:r>
        <w:t xml:space="preserve"> die richtigen Teile zu kaufen</w:t>
      </w:r>
    </w:p>
    <w:p w14:paraId="3A82AB54" w14:textId="085696A8" w:rsidR="005426DA" w:rsidRDefault="006B0B97" w:rsidP="006B0B97">
      <w:pPr>
        <w:pStyle w:val="Text"/>
      </w:pPr>
      <w:r>
        <w:t xml:space="preserve">Installiere dir jetzt </w:t>
      </w:r>
      <w:r w:rsidR="00CA0513">
        <w:t>Hypercon.jar</w:t>
      </w:r>
    </w:p>
    <w:p w14:paraId="2833E527" w14:textId="5CD4315E" w:rsidR="00CA0513" w:rsidRDefault="00CA0513" w:rsidP="00CA0513">
      <w:r>
        <w:t xml:space="preserve">Darin machst du nun die </w:t>
      </w:r>
      <w:proofErr w:type="gramStart"/>
      <w:r>
        <w:t>Einstellungen</w:t>
      </w:r>
      <w:proofErr w:type="gramEnd"/>
      <w:r>
        <w:t xml:space="preserve"> welche du dir wünschst.</w:t>
      </w:r>
      <w:r>
        <w:br/>
        <w:t>Eigentlich musst du nur bei Allgemein die Anzahl deiner LEDs und den Aufbau verändern. Und bei SSH dich mit dem Raspberry verbinden.</w:t>
      </w:r>
    </w:p>
    <w:p w14:paraId="5376B7D1" w14:textId="6C8CBAE3" w:rsidR="00CA0513" w:rsidRDefault="00CA0513" w:rsidP="00CA0513">
      <w:pPr>
        <w:pStyle w:val="Text"/>
      </w:pPr>
      <w:r>
        <w:t>Installiere Jetzt über SSH Hyperion auf dem Raspberry</w:t>
      </w:r>
    </w:p>
    <w:p w14:paraId="6DEA9551" w14:textId="2E7F9692" w:rsidR="00CA0513" w:rsidRDefault="00CA0513" w:rsidP="00CA0513">
      <w:pPr>
        <w:pStyle w:val="Text"/>
      </w:pPr>
      <w:r>
        <w:t>Wenn die Installation beendet ist klicke au «starte»</w:t>
      </w:r>
    </w:p>
    <w:p w14:paraId="5198B3D5" w14:textId="1F3C9C91" w:rsidR="00CA0513" w:rsidRDefault="00CA0513" w:rsidP="00CA0513">
      <w:r>
        <w:t>Wenn deine LEDs jetzt leuchten hat es geklappt und deine LEDs sind funktionsfähig.</w:t>
      </w:r>
      <w:r>
        <w:br/>
        <w:t xml:space="preserve">Wenn sie nicht leuchten hast du einen Fehler gemacht. Gehe direkt als erstes auf «hole Log». Schaue hier welche Meldungen du bekommst und frage jemanden nach diesen. </w:t>
      </w:r>
    </w:p>
    <w:p w14:paraId="734F1760" w14:textId="53534431" w:rsidR="00CA0513" w:rsidRDefault="00CA0513" w:rsidP="00CA0513">
      <w:pPr>
        <w:pStyle w:val="Text"/>
      </w:pPr>
      <w:r>
        <w:t xml:space="preserve">Wenn du jetzt auf das Vorschaubild rechtsklickst und «hole Bild von </w:t>
      </w:r>
      <w:proofErr w:type="spellStart"/>
      <w:r>
        <w:t>Grabber</w:t>
      </w:r>
      <w:proofErr w:type="spellEnd"/>
      <w:r>
        <w:t>» auswählst</w:t>
      </w:r>
      <w:r>
        <w:tab/>
      </w:r>
      <w:r>
        <w:tab/>
      </w:r>
    </w:p>
    <w:p w14:paraId="3C6BE87D" w14:textId="41BEDB7B" w:rsidR="00CA0513" w:rsidRDefault="00CA0513" w:rsidP="00CA0513">
      <w:r>
        <w:t xml:space="preserve">Kommt eine Fehlermeldung überprüfe welchen </w:t>
      </w:r>
      <w:proofErr w:type="spellStart"/>
      <w:r>
        <w:t>Grabber</w:t>
      </w:r>
      <w:proofErr w:type="spellEnd"/>
      <w:r>
        <w:t xml:space="preserve"> du gekauft hast. Denn </w:t>
      </w:r>
      <w:r w:rsidR="0006138D">
        <w:t>du kannst das Projekt nur mit Typ A machen. Hast du einen Typ B geht es leider nicht.</w:t>
      </w:r>
    </w:p>
    <w:p w14:paraId="51F6C311" w14:textId="501C42D6" w:rsidR="0006138D" w:rsidRDefault="0006138D" w:rsidP="0006138D">
      <w:pPr>
        <w:pStyle w:val="Text"/>
      </w:pPr>
      <w:r>
        <w:t xml:space="preserve">Wenn du jetzt dein </w:t>
      </w:r>
      <w:proofErr w:type="spellStart"/>
      <w:r>
        <w:t>Hypercon</w:t>
      </w:r>
      <w:proofErr w:type="spellEnd"/>
      <w:r>
        <w:t xml:space="preserve"> neu startest sollten deine LEDs in den </w:t>
      </w:r>
      <w:proofErr w:type="gramStart"/>
      <w:r>
        <w:t>Farben  des</w:t>
      </w:r>
      <w:proofErr w:type="gramEnd"/>
      <w:r>
        <w:t xml:space="preserve"> Bildschirms leuchten.</w:t>
      </w:r>
    </w:p>
    <w:p w14:paraId="15786289" w14:textId="77777777" w:rsidR="00CA0513" w:rsidRPr="004B0858" w:rsidRDefault="00CA0513" w:rsidP="00CA0513"/>
    <w:p w14:paraId="72AEB5C9" w14:textId="2ED133F1" w:rsidR="003641DC" w:rsidRPr="00D53379" w:rsidRDefault="003641DC" w:rsidP="003641DC"/>
    <w:p w14:paraId="3FCDC397" w14:textId="53D55C09" w:rsidR="00B664B9" w:rsidRPr="00D53379" w:rsidRDefault="00B664B9" w:rsidP="00B664B9">
      <w:pPr>
        <w:pStyle w:val="Text"/>
      </w:pPr>
    </w:p>
    <w:p w14:paraId="48219F8F" w14:textId="267719B7" w:rsidR="00574BEB" w:rsidRPr="00D53379" w:rsidRDefault="00574BEB" w:rsidP="00B664B9">
      <w:pPr>
        <w:pStyle w:val="Text"/>
      </w:pPr>
      <w:bookmarkStart w:id="0" w:name="_GoBack"/>
      <w:bookmarkEnd w:id="0"/>
    </w:p>
    <w:sectPr w:rsidR="00574BEB" w:rsidRPr="00D533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18D4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9013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F8DA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0C5A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EA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C496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C08E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2D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0C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9A6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D2DCF"/>
    <w:multiLevelType w:val="hybridMultilevel"/>
    <w:tmpl w:val="3C0E5E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D6B2B"/>
    <w:multiLevelType w:val="multilevel"/>
    <w:tmpl w:val="3B6E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2E"/>
    <w:rsid w:val="000107D9"/>
    <w:rsid w:val="0002048F"/>
    <w:rsid w:val="00055212"/>
    <w:rsid w:val="0006138D"/>
    <w:rsid w:val="00230850"/>
    <w:rsid w:val="00260177"/>
    <w:rsid w:val="0026383E"/>
    <w:rsid w:val="002B1DF1"/>
    <w:rsid w:val="002B70DF"/>
    <w:rsid w:val="003641DC"/>
    <w:rsid w:val="003816E4"/>
    <w:rsid w:val="003E5E99"/>
    <w:rsid w:val="0048744D"/>
    <w:rsid w:val="004A58C1"/>
    <w:rsid w:val="004B0858"/>
    <w:rsid w:val="004C64A8"/>
    <w:rsid w:val="0054022E"/>
    <w:rsid w:val="005426DA"/>
    <w:rsid w:val="0054788C"/>
    <w:rsid w:val="00566885"/>
    <w:rsid w:val="00574BEB"/>
    <w:rsid w:val="005F19E4"/>
    <w:rsid w:val="00622FD9"/>
    <w:rsid w:val="006A378B"/>
    <w:rsid w:val="006B0B97"/>
    <w:rsid w:val="006E07BF"/>
    <w:rsid w:val="00776B6D"/>
    <w:rsid w:val="007B4711"/>
    <w:rsid w:val="008F2865"/>
    <w:rsid w:val="008F4C19"/>
    <w:rsid w:val="0091220E"/>
    <w:rsid w:val="009F6E77"/>
    <w:rsid w:val="00B60E5A"/>
    <w:rsid w:val="00B664B9"/>
    <w:rsid w:val="00BC699B"/>
    <w:rsid w:val="00BD08D4"/>
    <w:rsid w:val="00BD1E68"/>
    <w:rsid w:val="00BD5A1D"/>
    <w:rsid w:val="00C07D09"/>
    <w:rsid w:val="00C52FA9"/>
    <w:rsid w:val="00CA0513"/>
    <w:rsid w:val="00CC760D"/>
    <w:rsid w:val="00D53379"/>
    <w:rsid w:val="00D556E1"/>
    <w:rsid w:val="00D75185"/>
    <w:rsid w:val="00D7593C"/>
    <w:rsid w:val="00DF3BB2"/>
    <w:rsid w:val="00E77408"/>
    <w:rsid w:val="00E95AB9"/>
    <w:rsid w:val="00F35C4D"/>
    <w:rsid w:val="00F95A9C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A6883"/>
  <w15:chartTrackingRefBased/>
  <w15:docId w15:val="{C55F66B1-A3A4-4FD5-AB66-47C3A99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  <w:rsid w:val="002B1DF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3379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sz w:val="5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337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sz w:val="4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788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4788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2"/>
    <w:qFormat/>
    <w:rsid w:val="0054788C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3379"/>
    <w:rPr>
      <w:rFonts w:ascii="Arial Black" w:eastAsiaTheme="majorEastAsia" w:hAnsi="Arial Black" w:cstheme="majorBidi"/>
      <w:sz w:val="5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3379"/>
    <w:rPr>
      <w:rFonts w:ascii="Arial Black" w:eastAsiaTheme="majorEastAsia" w:hAnsi="Arial Black" w:cstheme="majorBidi"/>
      <w:sz w:val="4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788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4788C"/>
    <w:rPr>
      <w:rFonts w:ascii="Arial" w:eastAsiaTheme="majorEastAsia" w:hAnsi="Arial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qFormat/>
    <w:rsid w:val="0054788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rsid w:val="00E95AB9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78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788C"/>
    <w:rPr>
      <w:rFonts w:ascii="Arial" w:eastAsiaTheme="minorEastAsia" w:hAnsi="Arial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54788C"/>
    <w:rPr>
      <w:rFonts w:ascii="Arial" w:hAnsi="Arial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54788C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54788C"/>
    <w:rPr>
      <w:rFonts w:ascii="Arial" w:hAnsi="Arial"/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4788C"/>
    <w:rPr>
      <w:rFonts w:ascii="Arial" w:hAnsi="Arial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478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788C"/>
    <w:rPr>
      <w:rFonts w:ascii="Arial" w:hAnsi="Arial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78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788C"/>
    <w:rPr>
      <w:rFonts w:ascii="Arial" w:hAnsi="Arial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54788C"/>
    <w:rPr>
      <w:rFonts w:ascii="Arial" w:hAnsi="Arial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4788C"/>
    <w:rPr>
      <w:rFonts w:ascii="Arial" w:hAnsi="Arial"/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4788C"/>
    <w:rPr>
      <w:rFonts w:ascii="Arial" w:hAnsi="Arial"/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54788C"/>
    <w:pPr>
      <w:ind w:left="720"/>
      <w:contextualSpacing/>
    </w:pPr>
  </w:style>
  <w:style w:type="paragraph" w:customStyle="1" w:styleId="Adresse">
    <w:name w:val="Adresse"/>
    <w:basedOn w:val="Standard"/>
    <w:uiPriority w:val="1"/>
    <w:qFormat/>
    <w:rsid w:val="0054788C"/>
    <w:pPr>
      <w:spacing w:line="260" w:lineRule="exact"/>
    </w:pPr>
  </w:style>
  <w:style w:type="paragraph" w:customStyle="1" w:styleId="Referenz">
    <w:name w:val="Referenz"/>
    <w:uiPriority w:val="1"/>
    <w:qFormat/>
    <w:rsid w:val="0054788C"/>
    <w:rPr>
      <w:rFonts w:ascii="Arial" w:hAnsi="Arial"/>
      <w:sz w:val="18"/>
    </w:rPr>
  </w:style>
  <w:style w:type="paragraph" w:customStyle="1" w:styleId="Text">
    <w:name w:val="Text"/>
    <w:qFormat/>
    <w:rsid w:val="00BD1E68"/>
    <w:pPr>
      <w:spacing w:line="260" w:lineRule="exact"/>
    </w:pPr>
    <w:rPr>
      <w:rFonts w:ascii="Arial Rounded MT Bold" w:eastAsiaTheme="majorEastAsia" w:hAnsi="Arial Rounded MT Bold" w:cstheme="majorBidi"/>
      <w:spacing w:val="-10"/>
      <w:kern w:val="28"/>
      <w:sz w:val="28"/>
      <w:szCs w:val="56"/>
    </w:rPr>
  </w:style>
  <w:style w:type="character" w:styleId="Hyperlink">
    <w:name w:val="Hyperlink"/>
    <w:basedOn w:val="Absatz-Standardschriftart"/>
    <w:uiPriority w:val="99"/>
    <w:semiHidden/>
    <w:unhideWhenUsed/>
    <w:rsid w:val="00B664B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0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0858"/>
    <w:rPr>
      <w:rFonts w:ascii="Segoe UI" w:hAnsi="Segoe UI" w:cs="Segoe UI"/>
      <w:sz w:val="18"/>
      <w:szCs w:val="18"/>
    </w:rPr>
  </w:style>
  <w:style w:type="paragraph" w:customStyle="1" w:styleId="z1ms">
    <w:name w:val="z1ms"/>
    <w:basedOn w:val="Standard"/>
    <w:rsid w:val="004B0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z1mt">
    <w:name w:val="z1mt"/>
    <w:basedOn w:val="Standard"/>
    <w:rsid w:val="004B0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50D1F786772468C3BF4B005DEE27E" ma:contentTypeVersion="2" ma:contentTypeDescription="Create a new document." ma:contentTypeScope="" ma:versionID="514fbc13ac210c47c8dfd86ded7b5e79">
  <xsd:schema xmlns:xsd="http://www.w3.org/2001/XMLSchema" xmlns:xs="http://www.w3.org/2001/XMLSchema" xmlns:p="http://schemas.microsoft.com/office/2006/metadata/properties" xmlns:ns3="747d6e8b-402a-417f-9569-0d05ef823c15" targetNamespace="http://schemas.microsoft.com/office/2006/metadata/properties" ma:root="true" ma:fieldsID="f0f480f271c99990689b655dc5df90c3" ns3:_="">
    <xsd:import namespace="747d6e8b-402a-417f-9569-0d05ef823c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6e8b-402a-417f-9569-0d05ef823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91A3A-3F90-4683-87C3-8CC8D822C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6e8b-402a-417f-9569-0d05ef823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B775DA-6CEC-4279-A7E1-2C63080D1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BC912C-EE84-44CE-A2F0-3F69C1FD03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C3ED6FB1.dotm</Template>
  <TotalTime>0</TotalTime>
  <Pages>2</Pages>
  <Words>392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Purtschert Marvin</dc:creator>
  <cp:keywords/>
  <dc:description/>
  <cp:lastModifiedBy>Purtschert Marvin</cp:lastModifiedBy>
  <cp:revision>2</cp:revision>
  <dcterms:created xsi:type="dcterms:W3CDTF">2020-01-15T13:34:00Z</dcterms:created>
  <dcterms:modified xsi:type="dcterms:W3CDTF">2020-01-15T13:34:00Z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0x0101000BE50D1F786772468C3BF4B005DEE27E</vt:lpwstr>
  </property>
</Properties>
</file>